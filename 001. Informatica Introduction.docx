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24D9" w14:textId="7A3BEDF4" w:rsidR="00771F16" w:rsidRDefault="001970F1">
      <w:pPr>
        <w:pStyle w:val="Title"/>
      </w:pPr>
      <w:r>
        <w:t xml:space="preserve">Informatica Introduction </w:t>
      </w:r>
    </w:p>
    <w:p w14:paraId="519B542D" w14:textId="1D1B8AA3" w:rsidR="00771F16" w:rsidRDefault="001970F1">
      <w:pPr>
        <w:pStyle w:val="Heading1"/>
      </w:pPr>
      <w:r>
        <w:t>About Informatica</w:t>
      </w:r>
    </w:p>
    <w:p w14:paraId="353D566F" w14:textId="1D41BC02" w:rsidR="000A0F9B" w:rsidRDefault="001970F1" w:rsidP="001970F1">
      <w:pPr>
        <w:pStyle w:val="ListParagraph"/>
        <w:numPr>
          <w:ilvl w:val="0"/>
          <w:numId w:val="27"/>
        </w:numPr>
      </w:pPr>
      <w:r>
        <w:t>Founded in 1993</w:t>
      </w:r>
    </w:p>
    <w:p w14:paraId="510EF797" w14:textId="20CEFEEE" w:rsidR="001970F1" w:rsidRDefault="001970F1" w:rsidP="001970F1">
      <w:pPr>
        <w:pStyle w:val="ListParagraph"/>
        <w:numPr>
          <w:ilvl w:val="0"/>
          <w:numId w:val="27"/>
        </w:numPr>
      </w:pPr>
      <w:r>
        <w:t>Worldwide Distributor.</w:t>
      </w:r>
    </w:p>
    <w:p w14:paraId="14E38784" w14:textId="4BD2B8B0" w:rsidR="001970F1" w:rsidRDefault="001970F1" w:rsidP="001970F1">
      <w:pPr>
        <w:pStyle w:val="Heading1"/>
      </w:pPr>
      <w:r>
        <w:t>Informatica</w:t>
      </w:r>
      <w:r>
        <w:t xml:space="preserve"> Versions</w:t>
      </w:r>
      <w:bookmarkStart w:id="0" w:name="_GoBack"/>
      <w:bookmarkEnd w:id="0"/>
    </w:p>
    <w:p w14:paraId="49E5EDE0" w14:textId="7F8D0DA7" w:rsidR="001970F1" w:rsidRDefault="001970F1" w:rsidP="001970F1">
      <w:pPr>
        <w:pStyle w:val="ListParagraph"/>
        <w:numPr>
          <w:ilvl w:val="0"/>
          <w:numId w:val="27"/>
        </w:numPr>
      </w:pPr>
      <w:proofErr w:type="spellStart"/>
      <w:r>
        <w:t>Powermart</w:t>
      </w:r>
      <w:proofErr w:type="spellEnd"/>
      <w:r>
        <w:t xml:space="preserve"> 4.7, PowerCenter 4.7</w:t>
      </w:r>
    </w:p>
    <w:p w14:paraId="19BBCE6E" w14:textId="5E75CD57" w:rsidR="001970F1" w:rsidRDefault="001970F1" w:rsidP="001970F1">
      <w:pPr>
        <w:pStyle w:val="ListParagraph"/>
        <w:numPr>
          <w:ilvl w:val="0"/>
          <w:numId w:val="27"/>
        </w:numPr>
      </w:pPr>
      <w:proofErr w:type="spellStart"/>
      <w:r>
        <w:t>Powermart</w:t>
      </w:r>
      <w:proofErr w:type="spellEnd"/>
      <w:r>
        <w:t xml:space="preserve"> 5</w:t>
      </w:r>
      <w:r>
        <w:t xml:space="preserve">, PowerCenter </w:t>
      </w:r>
      <w:r>
        <w:t>5</w:t>
      </w:r>
    </w:p>
    <w:p w14:paraId="54EB232F" w14:textId="52E4BC9C" w:rsidR="001970F1" w:rsidRDefault="001970F1" w:rsidP="001970F1">
      <w:pPr>
        <w:pStyle w:val="ListParagraph"/>
        <w:numPr>
          <w:ilvl w:val="0"/>
          <w:numId w:val="27"/>
        </w:numPr>
      </w:pPr>
      <w:proofErr w:type="spellStart"/>
      <w:r>
        <w:t>Powermart</w:t>
      </w:r>
      <w:proofErr w:type="spellEnd"/>
      <w:r>
        <w:t xml:space="preserve"> 6</w:t>
      </w:r>
      <w:r>
        <w:t xml:space="preserve">, PowerCenter </w:t>
      </w:r>
      <w:r>
        <w:t>6</w:t>
      </w:r>
    </w:p>
    <w:p w14:paraId="5BB19804" w14:textId="43208D97" w:rsidR="001970F1" w:rsidRDefault="001970F1" w:rsidP="001970F1">
      <w:pPr>
        <w:pStyle w:val="ListParagraph"/>
        <w:numPr>
          <w:ilvl w:val="0"/>
          <w:numId w:val="27"/>
        </w:numPr>
      </w:pPr>
      <w:r>
        <w:t xml:space="preserve">PowerCenter </w:t>
      </w:r>
      <w:r>
        <w:t>7</w:t>
      </w:r>
    </w:p>
    <w:p w14:paraId="4721B868" w14:textId="6A225B97" w:rsidR="001970F1" w:rsidRDefault="001970F1" w:rsidP="001970F1">
      <w:pPr>
        <w:pStyle w:val="ListParagraph"/>
        <w:numPr>
          <w:ilvl w:val="0"/>
          <w:numId w:val="27"/>
        </w:numPr>
      </w:pPr>
      <w:r>
        <w:t xml:space="preserve">PowerCenter </w:t>
      </w:r>
      <w:r>
        <w:t>8</w:t>
      </w:r>
    </w:p>
    <w:p w14:paraId="73AC3748" w14:textId="27B8730C" w:rsidR="001970F1" w:rsidRDefault="001970F1" w:rsidP="001970F1">
      <w:pPr>
        <w:pStyle w:val="ListParagraph"/>
        <w:numPr>
          <w:ilvl w:val="0"/>
          <w:numId w:val="27"/>
        </w:numPr>
      </w:pPr>
      <w:r>
        <w:t>P</w:t>
      </w:r>
      <w:r>
        <w:t xml:space="preserve">owerCenter </w:t>
      </w:r>
      <w:r>
        <w:t>9 / 9.5 / 9.6</w:t>
      </w:r>
    </w:p>
    <w:p w14:paraId="70F7B418" w14:textId="1018C6DF" w:rsidR="001970F1" w:rsidRDefault="001970F1" w:rsidP="001970F1">
      <w:pPr>
        <w:pStyle w:val="ListParagraph"/>
        <w:numPr>
          <w:ilvl w:val="0"/>
          <w:numId w:val="27"/>
        </w:numPr>
      </w:pPr>
      <w:r>
        <w:t xml:space="preserve">PowerCenter </w:t>
      </w:r>
      <w:r>
        <w:t>9.5</w:t>
      </w:r>
    </w:p>
    <w:p w14:paraId="6A30C15C" w14:textId="5874B38B" w:rsidR="001970F1" w:rsidRDefault="001970F1" w:rsidP="001970F1">
      <w:pPr>
        <w:pStyle w:val="ListParagraph"/>
        <w:numPr>
          <w:ilvl w:val="0"/>
          <w:numId w:val="27"/>
        </w:numPr>
      </w:pPr>
      <w:r>
        <w:t xml:space="preserve">PowerCenter </w:t>
      </w:r>
      <w:r>
        <w:t>10</w:t>
      </w:r>
    </w:p>
    <w:p w14:paraId="6151C9E9" w14:textId="4E846B4D" w:rsidR="001970F1" w:rsidRDefault="001970F1" w:rsidP="001970F1">
      <w:pPr>
        <w:pStyle w:val="ListParagraph"/>
      </w:pPr>
    </w:p>
    <w:p w14:paraId="49153D1E" w14:textId="56327D95" w:rsidR="009279F4" w:rsidRDefault="009279F4" w:rsidP="001970F1">
      <w:pPr>
        <w:pStyle w:val="ListParagraph"/>
      </w:pPr>
      <w:r>
        <w:rPr>
          <w:noProof/>
        </w:rPr>
        <w:drawing>
          <wp:inline distT="0" distB="0" distL="0" distR="0" wp14:anchorId="0385109B" wp14:editId="29B472C7">
            <wp:extent cx="4764975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979" cy="30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A8B9" w14:textId="0A8AD375" w:rsidR="009279F4" w:rsidRDefault="009279F4" w:rsidP="001970F1">
      <w:pPr>
        <w:pStyle w:val="ListParagraph"/>
      </w:pPr>
      <w:r>
        <w:rPr>
          <w:noProof/>
        </w:rPr>
        <w:lastRenderedPageBreak/>
        <w:drawing>
          <wp:inline distT="0" distB="0" distL="0" distR="0" wp14:anchorId="7169D7CF" wp14:editId="49BB2D9D">
            <wp:extent cx="5153025" cy="33434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226" cy="339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E1C9" w14:textId="39C50128" w:rsidR="009279F4" w:rsidRDefault="009279F4" w:rsidP="009279F4">
      <w:pPr>
        <w:pStyle w:val="ListParagraph"/>
        <w:ind w:left="-180"/>
      </w:pPr>
      <w:r>
        <w:rPr>
          <w:noProof/>
        </w:rPr>
        <w:drawing>
          <wp:inline distT="0" distB="0" distL="0" distR="0" wp14:anchorId="35077DA1" wp14:editId="6945D092">
            <wp:extent cx="594360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3A2A" w14:textId="7178F1DF" w:rsidR="009279F4" w:rsidRDefault="009279F4" w:rsidP="009279F4">
      <w:pPr>
        <w:pStyle w:val="ListParagraph"/>
        <w:ind w:left="-180"/>
      </w:pPr>
    </w:p>
    <w:p w14:paraId="05410A12" w14:textId="77777777" w:rsidR="009279F4" w:rsidRDefault="009279F4" w:rsidP="009279F4">
      <w:pPr>
        <w:pStyle w:val="ListParagraph"/>
        <w:ind w:left="-180"/>
      </w:pPr>
    </w:p>
    <w:p w14:paraId="55E59479" w14:textId="77777777" w:rsidR="009279F4" w:rsidRDefault="009279F4" w:rsidP="009279F4">
      <w:pPr>
        <w:pStyle w:val="ListParagraph"/>
        <w:ind w:left="-180"/>
      </w:pPr>
    </w:p>
    <w:p w14:paraId="6D3EC3BB" w14:textId="77777777" w:rsidR="009279F4" w:rsidRDefault="009279F4" w:rsidP="009279F4">
      <w:pPr>
        <w:pStyle w:val="ListParagraph"/>
        <w:ind w:left="-180"/>
      </w:pPr>
    </w:p>
    <w:p w14:paraId="47E3DBF7" w14:textId="55703CDA" w:rsidR="009279F4" w:rsidRDefault="009279F4" w:rsidP="009279F4">
      <w:pPr>
        <w:pStyle w:val="Heading1"/>
      </w:pPr>
      <w:r>
        <w:lastRenderedPageBreak/>
        <w:t>Informatica Client Tools:</w:t>
      </w:r>
    </w:p>
    <w:p w14:paraId="6D1FAA1E" w14:textId="72CE27C6" w:rsidR="009279F4" w:rsidRDefault="009279F4" w:rsidP="009279F4">
      <w:pPr>
        <w:pStyle w:val="ListParagraph"/>
        <w:ind w:left="-180"/>
      </w:pPr>
    </w:p>
    <w:p w14:paraId="69D8BFE7" w14:textId="72E4DAB2" w:rsidR="009279F4" w:rsidRDefault="009279F4" w:rsidP="009279F4">
      <w:pPr>
        <w:pStyle w:val="ListParagraph"/>
        <w:ind w:left="-180"/>
      </w:pPr>
      <w:r>
        <w:rPr>
          <w:noProof/>
        </w:rPr>
        <w:drawing>
          <wp:inline distT="0" distB="0" distL="0" distR="0" wp14:anchorId="50A6D25A" wp14:editId="1E8114A0">
            <wp:extent cx="514350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478" cy="21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F4" w:rsidSect="000A0F9B"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AF9C7" w14:textId="77777777" w:rsidR="005971DD" w:rsidRDefault="005971DD">
      <w:pPr>
        <w:spacing w:after="0" w:line="240" w:lineRule="auto"/>
      </w:pPr>
      <w:r>
        <w:separator/>
      </w:r>
    </w:p>
  </w:endnote>
  <w:endnote w:type="continuationSeparator" w:id="0">
    <w:p w14:paraId="235CCC12" w14:textId="77777777" w:rsidR="005971DD" w:rsidRDefault="00597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DF9771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08737" w14:textId="77777777" w:rsidR="005971DD" w:rsidRDefault="005971DD">
      <w:pPr>
        <w:spacing w:after="0" w:line="240" w:lineRule="auto"/>
      </w:pPr>
      <w:r>
        <w:separator/>
      </w:r>
    </w:p>
  </w:footnote>
  <w:footnote w:type="continuationSeparator" w:id="0">
    <w:p w14:paraId="0170FB19" w14:textId="77777777" w:rsidR="005971DD" w:rsidRDefault="00597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4AA18" w14:textId="496E4BB6" w:rsidR="001970F1" w:rsidRPr="001970F1" w:rsidRDefault="001970F1">
    <w:pPr>
      <w:pStyle w:val="Header"/>
      <w:rPr>
        <w:b/>
      </w:rPr>
    </w:pPr>
    <w:r w:rsidRPr="001970F1">
      <w:rPr>
        <w:b/>
      </w:rPr>
      <w:t>Date: 12.26.2018</w:t>
    </w:r>
  </w:p>
  <w:p w14:paraId="79BD1192" w14:textId="77777777" w:rsidR="001970F1" w:rsidRDefault="00197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F5D12"/>
    <w:multiLevelType w:val="hybridMultilevel"/>
    <w:tmpl w:val="8DB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F1"/>
    <w:rsid w:val="000A0F9B"/>
    <w:rsid w:val="00123E1E"/>
    <w:rsid w:val="0013591F"/>
    <w:rsid w:val="001970F1"/>
    <w:rsid w:val="00216BF8"/>
    <w:rsid w:val="0024640E"/>
    <w:rsid w:val="002C1B16"/>
    <w:rsid w:val="005971DD"/>
    <w:rsid w:val="00771F16"/>
    <w:rsid w:val="0078294C"/>
    <w:rsid w:val="008B6008"/>
    <w:rsid w:val="009279F4"/>
    <w:rsid w:val="00971DEC"/>
    <w:rsid w:val="00B64B70"/>
    <w:rsid w:val="00B66857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2748A"/>
  <w15:chartTrackingRefBased/>
  <w15:docId w15:val="{253E903E-6B9A-4396-BB31-73793C83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19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00543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8783D-6C23-4866-90AC-7B41A61F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10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Mundlapati, Nitish</dc:creator>
  <cp:keywords/>
  <dc:description/>
  <cp:lastModifiedBy>Mundlapati, Nitish</cp:lastModifiedBy>
  <cp:revision>2</cp:revision>
  <dcterms:created xsi:type="dcterms:W3CDTF">2018-12-26T17:49:00Z</dcterms:created>
  <dcterms:modified xsi:type="dcterms:W3CDTF">2018-12-26T17:59:00Z</dcterms:modified>
</cp:coreProperties>
</file>